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DCA" w:rsidRDefault="00411DCA" w:rsidP="00E5463E">
      <w:pPr>
        <w:spacing w:after="0"/>
        <w:jc w:val="center"/>
        <w:rPr>
          <w:b/>
        </w:rPr>
      </w:pPr>
      <w:proofErr w:type="spellStart"/>
      <w:r w:rsidRPr="0089512B">
        <w:rPr>
          <w:b/>
        </w:rPr>
        <w:t>Checklist</w:t>
      </w:r>
      <w:proofErr w:type="spellEnd"/>
      <w:r w:rsidRPr="0089512B">
        <w:rPr>
          <w:b/>
        </w:rPr>
        <w:t xml:space="preserve"> revisión de publicaciones</w:t>
      </w:r>
    </w:p>
    <w:p w:rsidR="00E5463E" w:rsidRPr="00E5463E" w:rsidRDefault="00E5463E" w:rsidP="00E5463E">
      <w:pPr>
        <w:spacing w:after="0"/>
        <w:jc w:val="center"/>
        <w:rPr>
          <w:b/>
          <w:sz w:val="12"/>
          <w:szCs w:val="1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3575"/>
        <w:gridCol w:w="1953"/>
        <w:gridCol w:w="3290"/>
      </w:tblGrid>
      <w:tr w:rsidR="00E5463E" w:rsidTr="00E5463E">
        <w:tc>
          <w:tcPr>
            <w:tcW w:w="1668" w:type="dxa"/>
          </w:tcPr>
          <w:p w:rsidR="00E5463E" w:rsidRDefault="00E5463E" w:rsidP="00E23783">
            <w:pPr>
              <w:spacing w:after="0"/>
            </w:pPr>
            <w:r>
              <w:t>ID Publicación</w:t>
            </w:r>
            <w:r>
              <w:tab/>
            </w:r>
          </w:p>
        </w:tc>
        <w:tc>
          <w:tcPr>
            <w:tcW w:w="3575" w:type="dxa"/>
          </w:tcPr>
          <w:p w:rsidR="00E5463E" w:rsidRDefault="00920B65" w:rsidP="00E23783">
            <w:pPr>
              <w:spacing w:after="0"/>
            </w:pPr>
            <w:r>
              <w:t>2373</w:t>
            </w:r>
          </w:p>
        </w:tc>
        <w:tc>
          <w:tcPr>
            <w:tcW w:w="1953" w:type="dxa"/>
          </w:tcPr>
          <w:p w:rsidR="00E5463E" w:rsidRDefault="00E5463E" w:rsidP="00E23783">
            <w:pPr>
              <w:spacing w:after="0"/>
            </w:pPr>
            <w:r>
              <w:t>Cliente / Sitio</w:t>
            </w:r>
          </w:p>
        </w:tc>
        <w:tc>
          <w:tcPr>
            <w:tcW w:w="3290" w:type="dxa"/>
          </w:tcPr>
          <w:p w:rsidR="00E5463E" w:rsidRDefault="00920B65" w:rsidP="00E23783">
            <w:pPr>
              <w:spacing w:after="0"/>
            </w:pPr>
            <w:r>
              <w:t>CCS</w:t>
            </w:r>
          </w:p>
        </w:tc>
      </w:tr>
      <w:tr w:rsidR="00E5463E" w:rsidTr="00E5463E">
        <w:tc>
          <w:tcPr>
            <w:tcW w:w="1668" w:type="dxa"/>
          </w:tcPr>
          <w:p w:rsidR="00E5463E" w:rsidRDefault="00E5463E" w:rsidP="00E23783">
            <w:pPr>
              <w:spacing w:after="0"/>
            </w:pPr>
            <w:r>
              <w:t>Responsable</w:t>
            </w:r>
          </w:p>
        </w:tc>
        <w:tc>
          <w:tcPr>
            <w:tcW w:w="3575" w:type="dxa"/>
          </w:tcPr>
          <w:p w:rsidR="00E5463E" w:rsidRDefault="00920B65" w:rsidP="00E23783">
            <w:pPr>
              <w:spacing w:after="0"/>
            </w:pPr>
            <w:r>
              <w:t>C.HERNANDEZ</w:t>
            </w:r>
          </w:p>
        </w:tc>
        <w:tc>
          <w:tcPr>
            <w:tcW w:w="1953" w:type="dxa"/>
          </w:tcPr>
          <w:p w:rsidR="00E5463E" w:rsidRDefault="00E5463E" w:rsidP="00E23783">
            <w:pPr>
              <w:spacing w:after="0"/>
            </w:pPr>
            <w:r>
              <w:t>Fecha publicación</w:t>
            </w:r>
          </w:p>
        </w:tc>
        <w:tc>
          <w:tcPr>
            <w:tcW w:w="3290" w:type="dxa"/>
          </w:tcPr>
          <w:p w:rsidR="00E5463E" w:rsidRDefault="00920B65" w:rsidP="00E23783">
            <w:pPr>
              <w:spacing w:after="0"/>
            </w:pPr>
            <w:r>
              <w:t>08-11-2017</w:t>
            </w:r>
          </w:p>
        </w:tc>
      </w:tr>
      <w:tr w:rsidR="00E5463E" w:rsidTr="00E5463E">
        <w:tc>
          <w:tcPr>
            <w:tcW w:w="1668" w:type="dxa"/>
          </w:tcPr>
          <w:p w:rsidR="00E5463E" w:rsidRDefault="00E5463E" w:rsidP="00E5463E">
            <w:pPr>
              <w:spacing w:after="0"/>
            </w:pPr>
            <w:r>
              <w:t>Revisado por</w:t>
            </w:r>
          </w:p>
        </w:tc>
        <w:tc>
          <w:tcPr>
            <w:tcW w:w="3575" w:type="dxa"/>
          </w:tcPr>
          <w:p w:rsidR="00E5463E" w:rsidRDefault="00E5463E" w:rsidP="00E23783">
            <w:pPr>
              <w:spacing w:after="0"/>
            </w:pPr>
          </w:p>
        </w:tc>
        <w:tc>
          <w:tcPr>
            <w:tcW w:w="1953" w:type="dxa"/>
          </w:tcPr>
          <w:p w:rsidR="00E5463E" w:rsidRDefault="00E5463E" w:rsidP="00E23783">
            <w:pPr>
              <w:spacing w:after="0"/>
            </w:pPr>
            <w:r>
              <w:t>Fecha revisión</w:t>
            </w:r>
          </w:p>
        </w:tc>
        <w:tc>
          <w:tcPr>
            <w:tcW w:w="3290" w:type="dxa"/>
          </w:tcPr>
          <w:p w:rsidR="00E5463E" w:rsidRDefault="00E5463E" w:rsidP="00E23783">
            <w:pPr>
              <w:spacing w:after="0"/>
            </w:pPr>
          </w:p>
        </w:tc>
      </w:tr>
    </w:tbl>
    <w:p w:rsidR="00E5463E" w:rsidRPr="00E5463E" w:rsidRDefault="00E5463E" w:rsidP="00E23783">
      <w:pPr>
        <w:spacing w:after="0"/>
        <w:rPr>
          <w:sz w:val="16"/>
          <w:szCs w:val="16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7513"/>
        <w:gridCol w:w="992"/>
        <w:gridCol w:w="992"/>
      </w:tblGrid>
      <w:tr w:rsidR="00D954B1" w:rsidTr="00E5463E">
        <w:trPr>
          <w:trHeight w:val="204"/>
        </w:trPr>
        <w:tc>
          <w:tcPr>
            <w:tcW w:w="959" w:type="dxa"/>
          </w:tcPr>
          <w:p w:rsidR="00411DCA" w:rsidRPr="00D954B1" w:rsidRDefault="00411DCA" w:rsidP="00E2378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954B1">
              <w:rPr>
                <w:b/>
                <w:sz w:val="20"/>
                <w:szCs w:val="20"/>
              </w:rPr>
              <w:t>Revisión</w:t>
            </w:r>
          </w:p>
        </w:tc>
        <w:tc>
          <w:tcPr>
            <w:tcW w:w="7513" w:type="dxa"/>
          </w:tcPr>
          <w:p w:rsidR="00411DCA" w:rsidRPr="00D954B1" w:rsidRDefault="00411DCA" w:rsidP="00D954B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954B1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992" w:type="dxa"/>
          </w:tcPr>
          <w:p w:rsidR="00411DCA" w:rsidRPr="00E23783" w:rsidRDefault="00411DCA" w:rsidP="00E2378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23783">
              <w:rPr>
                <w:b/>
                <w:sz w:val="20"/>
                <w:szCs w:val="20"/>
              </w:rPr>
              <w:t>Ok</w:t>
            </w:r>
          </w:p>
        </w:tc>
        <w:tc>
          <w:tcPr>
            <w:tcW w:w="992" w:type="dxa"/>
          </w:tcPr>
          <w:p w:rsidR="00411DCA" w:rsidRPr="00E23783" w:rsidRDefault="00411DCA" w:rsidP="00E2378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23783">
              <w:rPr>
                <w:b/>
                <w:sz w:val="20"/>
                <w:szCs w:val="20"/>
              </w:rPr>
              <w:t>No ok</w:t>
            </w:r>
          </w:p>
        </w:tc>
      </w:tr>
      <w:tr w:rsidR="00D954B1" w:rsidRPr="00D954B1" w:rsidTr="00E5463E">
        <w:trPr>
          <w:trHeight w:val="94"/>
        </w:trPr>
        <w:tc>
          <w:tcPr>
            <w:tcW w:w="959" w:type="dxa"/>
          </w:tcPr>
          <w:p w:rsidR="00411DCA" w:rsidRPr="00D954B1" w:rsidRDefault="00411DCA" w:rsidP="00944B13">
            <w:pPr>
              <w:spacing w:after="0"/>
              <w:jc w:val="center"/>
              <w:rPr>
                <w:sz w:val="16"/>
                <w:szCs w:val="16"/>
              </w:rPr>
            </w:pPr>
            <w:r w:rsidRPr="00D954B1">
              <w:rPr>
                <w:sz w:val="16"/>
                <w:szCs w:val="16"/>
              </w:rPr>
              <w:t>1</w:t>
            </w:r>
          </w:p>
        </w:tc>
        <w:tc>
          <w:tcPr>
            <w:tcW w:w="7513" w:type="dxa"/>
          </w:tcPr>
          <w:p w:rsidR="00411DCA" w:rsidRPr="00D954B1" w:rsidRDefault="00411DCA" w:rsidP="00D954B1">
            <w:pPr>
              <w:spacing w:after="0"/>
              <w:rPr>
                <w:sz w:val="16"/>
                <w:szCs w:val="16"/>
              </w:rPr>
            </w:pPr>
            <w:r w:rsidRPr="00D954B1">
              <w:rPr>
                <w:sz w:val="20"/>
                <w:szCs w:val="16"/>
              </w:rPr>
              <w:t>Visitar sitio para validar que sigue funcionando sin problemas</w:t>
            </w:r>
          </w:p>
        </w:tc>
        <w:tc>
          <w:tcPr>
            <w:tcW w:w="992" w:type="dxa"/>
          </w:tcPr>
          <w:p w:rsidR="00411DCA" w:rsidRPr="0052226B" w:rsidRDefault="00920B65" w:rsidP="0052226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992" w:type="dxa"/>
          </w:tcPr>
          <w:p w:rsidR="00411DCA" w:rsidRPr="00D954B1" w:rsidRDefault="00411DCA" w:rsidP="00D954B1">
            <w:pPr>
              <w:spacing w:after="0"/>
              <w:rPr>
                <w:sz w:val="16"/>
                <w:szCs w:val="16"/>
              </w:rPr>
            </w:pPr>
          </w:p>
        </w:tc>
      </w:tr>
      <w:tr w:rsidR="00D954B1" w:rsidTr="00E5463E">
        <w:trPr>
          <w:trHeight w:val="112"/>
        </w:trPr>
        <w:tc>
          <w:tcPr>
            <w:tcW w:w="959" w:type="dxa"/>
          </w:tcPr>
          <w:p w:rsidR="00411DCA" w:rsidRPr="00701C79" w:rsidRDefault="00411DCA" w:rsidP="00944B13">
            <w:pPr>
              <w:spacing w:after="0"/>
              <w:jc w:val="center"/>
              <w:rPr>
                <w:sz w:val="20"/>
                <w:szCs w:val="20"/>
              </w:rPr>
            </w:pPr>
            <w:r w:rsidRPr="00701C79">
              <w:rPr>
                <w:sz w:val="20"/>
                <w:szCs w:val="20"/>
              </w:rPr>
              <w:t>2</w:t>
            </w:r>
          </w:p>
        </w:tc>
        <w:tc>
          <w:tcPr>
            <w:tcW w:w="7513" w:type="dxa"/>
          </w:tcPr>
          <w:p w:rsidR="00411DCA" w:rsidRPr="00701C79" w:rsidRDefault="00411DCA" w:rsidP="00D954B1">
            <w:pPr>
              <w:spacing w:after="0"/>
              <w:rPr>
                <w:sz w:val="20"/>
                <w:szCs w:val="20"/>
              </w:rPr>
            </w:pPr>
            <w:r w:rsidRPr="00701C79">
              <w:rPr>
                <w:sz w:val="20"/>
                <w:szCs w:val="20"/>
              </w:rPr>
              <w:t xml:space="preserve">Realizar </w:t>
            </w:r>
            <w:proofErr w:type="spellStart"/>
            <w:r w:rsidRPr="00701C79">
              <w:rPr>
                <w:sz w:val="20"/>
                <w:szCs w:val="20"/>
              </w:rPr>
              <w:t>login</w:t>
            </w:r>
            <w:proofErr w:type="spellEnd"/>
            <w:r w:rsidRPr="00701C79">
              <w:rPr>
                <w:sz w:val="20"/>
                <w:szCs w:val="20"/>
              </w:rPr>
              <w:t xml:space="preserve"> al sistema modificado</w:t>
            </w:r>
          </w:p>
        </w:tc>
        <w:tc>
          <w:tcPr>
            <w:tcW w:w="992" w:type="dxa"/>
          </w:tcPr>
          <w:p w:rsidR="00411DCA" w:rsidRPr="0052226B" w:rsidRDefault="00920B65" w:rsidP="0052226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992" w:type="dxa"/>
          </w:tcPr>
          <w:p w:rsidR="00411DCA" w:rsidRDefault="00411DCA" w:rsidP="00D954B1">
            <w:pPr>
              <w:spacing w:after="0"/>
            </w:pPr>
          </w:p>
        </w:tc>
      </w:tr>
      <w:tr w:rsidR="00D954B1" w:rsidTr="00E5463E">
        <w:trPr>
          <w:trHeight w:val="70"/>
        </w:trPr>
        <w:tc>
          <w:tcPr>
            <w:tcW w:w="959" w:type="dxa"/>
          </w:tcPr>
          <w:p w:rsidR="00411DCA" w:rsidRPr="00701C79" w:rsidRDefault="00411DCA" w:rsidP="00944B13">
            <w:pPr>
              <w:spacing w:after="0"/>
              <w:jc w:val="center"/>
              <w:rPr>
                <w:sz w:val="20"/>
                <w:szCs w:val="20"/>
              </w:rPr>
            </w:pPr>
            <w:r w:rsidRPr="00701C79">
              <w:rPr>
                <w:sz w:val="20"/>
                <w:szCs w:val="20"/>
              </w:rPr>
              <w:t>3</w:t>
            </w:r>
          </w:p>
        </w:tc>
        <w:tc>
          <w:tcPr>
            <w:tcW w:w="7513" w:type="dxa"/>
          </w:tcPr>
          <w:p w:rsidR="00411DCA" w:rsidRPr="00701C79" w:rsidRDefault="00411DCA" w:rsidP="00D954B1">
            <w:pPr>
              <w:spacing w:after="0"/>
              <w:rPr>
                <w:sz w:val="20"/>
                <w:szCs w:val="20"/>
              </w:rPr>
            </w:pPr>
            <w:r w:rsidRPr="00701C79">
              <w:rPr>
                <w:sz w:val="20"/>
                <w:szCs w:val="20"/>
              </w:rPr>
              <w:t>Visualizar una nómina</w:t>
            </w:r>
          </w:p>
        </w:tc>
        <w:tc>
          <w:tcPr>
            <w:tcW w:w="992" w:type="dxa"/>
          </w:tcPr>
          <w:p w:rsidR="00411DCA" w:rsidRPr="0052226B" w:rsidRDefault="00920B65" w:rsidP="0052226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992" w:type="dxa"/>
          </w:tcPr>
          <w:p w:rsidR="00411DCA" w:rsidRDefault="00411DCA" w:rsidP="00D954B1">
            <w:pPr>
              <w:spacing w:after="0"/>
            </w:pPr>
          </w:p>
        </w:tc>
      </w:tr>
      <w:tr w:rsidR="00D954B1" w:rsidTr="00E5463E">
        <w:trPr>
          <w:trHeight w:val="70"/>
        </w:trPr>
        <w:tc>
          <w:tcPr>
            <w:tcW w:w="959" w:type="dxa"/>
          </w:tcPr>
          <w:p w:rsidR="00411DCA" w:rsidRPr="00701C79" w:rsidRDefault="00411DCA" w:rsidP="00944B13">
            <w:pPr>
              <w:spacing w:after="0"/>
              <w:jc w:val="center"/>
              <w:rPr>
                <w:sz w:val="20"/>
                <w:szCs w:val="20"/>
              </w:rPr>
            </w:pPr>
            <w:r w:rsidRPr="00701C79">
              <w:rPr>
                <w:sz w:val="20"/>
                <w:szCs w:val="20"/>
              </w:rPr>
              <w:t>4</w:t>
            </w:r>
          </w:p>
        </w:tc>
        <w:tc>
          <w:tcPr>
            <w:tcW w:w="7513" w:type="dxa"/>
          </w:tcPr>
          <w:p w:rsidR="00411DCA" w:rsidRPr="00701C79" w:rsidRDefault="00411DCA" w:rsidP="00D954B1">
            <w:pPr>
              <w:spacing w:after="0"/>
              <w:rPr>
                <w:sz w:val="20"/>
                <w:szCs w:val="20"/>
              </w:rPr>
            </w:pPr>
            <w:r w:rsidRPr="00701C79">
              <w:rPr>
                <w:sz w:val="20"/>
                <w:szCs w:val="20"/>
              </w:rPr>
              <w:t>Exportar a Excel desde una nómina</w:t>
            </w:r>
          </w:p>
        </w:tc>
        <w:tc>
          <w:tcPr>
            <w:tcW w:w="992" w:type="dxa"/>
          </w:tcPr>
          <w:p w:rsidR="00411DCA" w:rsidRPr="0052226B" w:rsidRDefault="00920B65" w:rsidP="0052226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992" w:type="dxa"/>
          </w:tcPr>
          <w:p w:rsidR="00411DCA" w:rsidRDefault="00411DCA" w:rsidP="00D954B1">
            <w:pPr>
              <w:spacing w:after="0"/>
            </w:pPr>
          </w:p>
        </w:tc>
      </w:tr>
      <w:tr w:rsidR="00D954B1" w:rsidTr="00E5463E">
        <w:tc>
          <w:tcPr>
            <w:tcW w:w="959" w:type="dxa"/>
          </w:tcPr>
          <w:p w:rsidR="00411DCA" w:rsidRPr="00701C79" w:rsidRDefault="00411DCA" w:rsidP="00944B13">
            <w:pPr>
              <w:spacing w:after="0"/>
              <w:jc w:val="center"/>
              <w:rPr>
                <w:sz w:val="20"/>
                <w:szCs w:val="20"/>
              </w:rPr>
            </w:pPr>
            <w:r w:rsidRPr="00701C79">
              <w:rPr>
                <w:sz w:val="20"/>
                <w:szCs w:val="20"/>
              </w:rPr>
              <w:t>5</w:t>
            </w:r>
          </w:p>
        </w:tc>
        <w:tc>
          <w:tcPr>
            <w:tcW w:w="7513" w:type="dxa"/>
          </w:tcPr>
          <w:p w:rsidR="00411DCA" w:rsidRPr="00701C79" w:rsidRDefault="00411DCA" w:rsidP="00D954B1">
            <w:pPr>
              <w:spacing w:after="0"/>
              <w:rPr>
                <w:sz w:val="20"/>
                <w:szCs w:val="20"/>
              </w:rPr>
            </w:pPr>
            <w:r w:rsidRPr="00701C79">
              <w:rPr>
                <w:sz w:val="20"/>
                <w:szCs w:val="20"/>
              </w:rPr>
              <w:t>Ingresar a un mantenedor desde una nómina</w:t>
            </w:r>
          </w:p>
        </w:tc>
        <w:tc>
          <w:tcPr>
            <w:tcW w:w="992" w:type="dxa"/>
          </w:tcPr>
          <w:p w:rsidR="00411DCA" w:rsidRPr="0052226B" w:rsidRDefault="00920B65" w:rsidP="0052226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992" w:type="dxa"/>
          </w:tcPr>
          <w:p w:rsidR="00411DCA" w:rsidRDefault="00411DCA" w:rsidP="00D954B1">
            <w:pPr>
              <w:spacing w:after="0"/>
            </w:pPr>
          </w:p>
        </w:tc>
      </w:tr>
      <w:tr w:rsidR="00D954B1" w:rsidTr="00E5463E">
        <w:trPr>
          <w:trHeight w:val="285"/>
        </w:trPr>
        <w:tc>
          <w:tcPr>
            <w:tcW w:w="959" w:type="dxa"/>
          </w:tcPr>
          <w:p w:rsidR="00411DCA" w:rsidRPr="00701C79" w:rsidRDefault="00411DCA" w:rsidP="00944B13">
            <w:pPr>
              <w:spacing w:after="0"/>
              <w:jc w:val="center"/>
              <w:rPr>
                <w:sz w:val="20"/>
                <w:szCs w:val="20"/>
              </w:rPr>
            </w:pPr>
            <w:r w:rsidRPr="00701C79">
              <w:rPr>
                <w:sz w:val="20"/>
                <w:szCs w:val="20"/>
              </w:rPr>
              <w:t>6</w:t>
            </w:r>
          </w:p>
        </w:tc>
        <w:tc>
          <w:tcPr>
            <w:tcW w:w="7513" w:type="dxa"/>
          </w:tcPr>
          <w:p w:rsidR="00411DCA" w:rsidRPr="00701C79" w:rsidRDefault="00411DCA" w:rsidP="00D954B1">
            <w:pPr>
              <w:spacing w:after="0"/>
              <w:rPr>
                <w:sz w:val="20"/>
                <w:szCs w:val="20"/>
              </w:rPr>
            </w:pPr>
            <w:r w:rsidRPr="00701C79">
              <w:rPr>
                <w:sz w:val="20"/>
                <w:szCs w:val="20"/>
              </w:rPr>
              <w:t>Revisar que el cambio publicado esté operativo</w:t>
            </w:r>
          </w:p>
        </w:tc>
        <w:tc>
          <w:tcPr>
            <w:tcW w:w="992" w:type="dxa"/>
          </w:tcPr>
          <w:p w:rsidR="00411DCA" w:rsidRPr="0052226B" w:rsidRDefault="00920B65" w:rsidP="0052226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992" w:type="dxa"/>
          </w:tcPr>
          <w:p w:rsidR="00411DCA" w:rsidRDefault="00411DCA" w:rsidP="00D954B1">
            <w:pPr>
              <w:spacing w:after="0"/>
            </w:pPr>
          </w:p>
        </w:tc>
      </w:tr>
      <w:tr w:rsidR="00D954B1" w:rsidTr="00E5463E">
        <w:trPr>
          <w:trHeight w:val="70"/>
        </w:trPr>
        <w:tc>
          <w:tcPr>
            <w:tcW w:w="959" w:type="dxa"/>
          </w:tcPr>
          <w:p w:rsidR="00411DCA" w:rsidRPr="00701C79" w:rsidRDefault="00411DCA" w:rsidP="00944B13">
            <w:pPr>
              <w:spacing w:after="0"/>
              <w:jc w:val="center"/>
              <w:rPr>
                <w:sz w:val="20"/>
                <w:szCs w:val="20"/>
              </w:rPr>
            </w:pPr>
            <w:r w:rsidRPr="00701C79">
              <w:rPr>
                <w:sz w:val="20"/>
                <w:szCs w:val="20"/>
              </w:rPr>
              <w:t>7</w:t>
            </w:r>
          </w:p>
        </w:tc>
        <w:tc>
          <w:tcPr>
            <w:tcW w:w="7513" w:type="dxa"/>
          </w:tcPr>
          <w:p w:rsidR="00411DCA" w:rsidRPr="00701C79" w:rsidRDefault="00411DCA" w:rsidP="00D954B1">
            <w:pPr>
              <w:spacing w:after="0"/>
              <w:rPr>
                <w:sz w:val="20"/>
                <w:szCs w:val="20"/>
              </w:rPr>
            </w:pPr>
            <w:r w:rsidRPr="00701C79">
              <w:rPr>
                <w:sz w:val="20"/>
                <w:szCs w:val="20"/>
              </w:rPr>
              <w:t>Revisar aplicaciones principales del sitio publicado</w:t>
            </w:r>
          </w:p>
        </w:tc>
        <w:tc>
          <w:tcPr>
            <w:tcW w:w="992" w:type="dxa"/>
          </w:tcPr>
          <w:p w:rsidR="00411DCA" w:rsidRPr="0052226B" w:rsidRDefault="00920B65" w:rsidP="0052226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992" w:type="dxa"/>
          </w:tcPr>
          <w:p w:rsidR="00411DCA" w:rsidRDefault="00411DCA" w:rsidP="00D954B1">
            <w:pPr>
              <w:spacing w:after="0"/>
            </w:pPr>
          </w:p>
        </w:tc>
      </w:tr>
      <w:tr w:rsidR="00D954B1" w:rsidTr="00E5463E">
        <w:trPr>
          <w:trHeight w:val="70"/>
        </w:trPr>
        <w:tc>
          <w:tcPr>
            <w:tcW w:w="959" w:type="dxa"/>
          </w:tcPr>
          <w:p w:rsidR="00411DCA" w:rsidRPr="00701C79" w:rsidRDefault="00411DCA" w:rsidP="00D954B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513" w:type="dxa"/>
          </w:tcPr>
          <w:p w:rsidR="00701C79" w:rsidRPr="00701C79" w:rsidRDefault="00411DCA" w:rsidP="00D954B1">
            <w:pPr>
              <w:spacing w:after="0"/>
              <w:rPr>
                <w:b/>
                <w:sz w:val="20"/>
                <w:szCs w:val="20"/>
              </w:rPr>
            </w:pPr>
            <w:r w:rsidRPr="00701C79">
              <w:rPr>
                <w:b/>
                <w:sz w:val="20"/>
                <w:szCs w:val="20"/>
              </w:rPr>
              <w:t>BackOffice</w:t>
            </w:r>
          </w:p>
        </w:tc>
        <w:tc>
          <w:tcPr>
            <w:tcW w:w="992" w:type="dxa"/>
          </w:tcPr>
          <w:p w:rsidR="00411DCA" w:rsidRPr="0052226B" w:rsidRDefault="00411DCA" w:rsidP="0052226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411DCA" w:rsidRDefault="00411DCA" w:rsidP="00D954B1">
            <w:pPr>
              <w:spacing w:after="0"/>
            </w:pPr>
          </w:p>
        </w:tc>
      </w:tr>
      <w:tr w:rsidR="00D954B1" w:rsidTr="00E5463E">
        <w:trPr>
          <w:trHeight w:val="178"/>
        </w:trPr>
        <w:tc>
          <w:tcPr>
            <w:tcW w:w="959" w:type="dxa"/>
          </w:tcPr>
          <w:p w:rsidR="00411DCA" w:rsidRPr="00701C79" w:rsidRDefault="00411DCA" w:rsidP="00D954B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513" w:type="dxa"/>
          </w:tcPr>
          <w:p w:rsidR="00411DCA" w:rsidRPr="00701C79" w:rsidRDefault="00701C79" w:rsidP="00D954B1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contextualSpacing/>
              <w:rPr>
                <w:sz w:val="20"/>
                <w:szCs w:val="20"/>
              </w:rPr>
            </w:pPr>
            <w:r w:rsidRPr="00701C79">
              <w:rPr>
                <w:sz w:val="20"/>
                <w:szCs w:val="20"/>
              </w:rPr>
              <w:t>Ing</w:t>
            </w:r>
            <w:r w:rsidR="00944B13">
              <w:rPr>
                <w:sz w:val="20"/>
                <w:szCs w:val="20"/>
              </w:rPr>
              <w:t>reso de carreras y programas: nó</w:t>
            </w:r>
            <w:r w:rsidRPr="00701C79">
              <w:rPr>
                <w:sz w:val="20"/>
                <w:szCs w:val="20"/>
              </w:rPr>
              <w:t>mina</w:t>
            </w:r>
          </w:p>
        </w:tc>
        <w:tc>
          <w:tcPr>
            <w:tcW w:w="992" w:type="dxa"/>
          </w:tcPr>
          <w:p w:rsidR="00411DCA" w:rsidRPr="0052226B" w:rsidRDefault="00920B65" w:rsidP="0052226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992" w:type="dxa"/>
          </w:tcPr>
          <w:p w:rsidR="00411DCA" w:rsidRDefault="00411DCA" w:rsidP="00D954B1">
            <w:pPr>
              <w:spacing w:after="0"/>
            </w:pPr>
          </w:p>
        </w:tc>
      </w:tr>
      <w:tr w:rsidR="00D954B1" w:rsidTr="00E5463E">
        <w:trPr>
          <w:trHeight w:val="70"/>
        </w:trPr>
        <w:tc>
          <w:tcPr>
            <w:tcW w:w="959" w:type="dxa"/>
          </w:tcPr>
          <w:p w:rsidR="00411DCA" w:rsidRPr="00701C79" w:rsidRDefault="00411DCA" w:rsidP="00D954B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513" w:type="dxa"/>
          </w:tcPr>
          <w:p w:rsidR="00411DCA" w:rsidRPr="00701C79" w:rsidRDefault="00701C79" w:rsidP="00D954B1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contextualSpacing/>
              <w:rPr>
                <w:sz w:val="20"/>
                <w:szCs w:val="20"/>
              </w:rPr>
            </w:pPr>
            <w:r w:rsidRPr="00701C79">
              <w:rPr>
                <w:sz w:val="20"/>
                <w:szCs w:val="20"/>
              </w:rPr>
              <w:t>Ingreso de planes de estudio: nómina y seleccionar un plan de estudio</w:t>
            </w:r>
          </w:p>
        </w:tc>
        <w:tc>
          <w:tcPr>
            <w:tcW w:w="992" w:type="dxa"/>
          </w:tcPr>
          <w:p w:rsidR="00411DCA" w:rsidRPr="0052226B" w:rsidRDefault="00920B65" w:rsidP="0052226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992" w:type="dxa"/>
          </w:tcPr>
          <w:p w:rsidR="00411DCA" w:rsidRDefault="00411DCA" w:rsidP="00D954B1">
            <w:pPr>
              <w:spacing w:after="0"/>
            </w:pPr>
          </w:p>
        </w:tc>
      </w:tr>
      <w:tr w:rsidR="00D954B1" w:rsidTr="00E5463E">
        <w:trPr>
          <w:trHeight w:val="70"/>
        </w:trPr>
        <w:tc>
          <w:tcPr>
            <w:tcW w:w="959" w:type="dxa"/>
          </w:tcPr>
          <w:p w:rsidR="00411DCA" w:rsidRPr="00701C79" w:rsidRDefault="00411DCA" w:rsidP="00D954B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513" w:type="dxa"/>
          </w:tcPr>
          <w:p w:rsidR="00411DCA" w:rsidRPr="00701C79" w:rsidRDefault="00411DCA" w:rsidP="00D954B1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contextualSpacing/>
              <w:rPr>
                <w:sz w:val="20"/>
                <w:szCs w:val="20"/>
              </w:rPr>
            </w:pPr>
            <w:r w:rsidRPr="00701C79">
              <w:rPr>
                <w:sz w:val="20"/>
                <w:szCs w:val="20"/>
              </w:rPr>
              <w:t>Ficha curricular</w:t>
            </w:r>
          </w:p>
        </w:tc>
        <w:tc>
          <w:tcPr>
            <w:tcW w:w="992" w:type="dxa"/>
          </w:tcPr>
          <w:p w:rsidR="00411DCA" w:rsidRPr="0052226B" w:rsidRDefault="00920B65" w:rsidP="0052226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992" w:type="dxa"/>
          </w:tcPr>
          <w:p w:rsidR="00411DCA" w:rsidRDefault="00411DCA" w:rsidP="00D954B1">
            <w:pPr>
              <w:spacing w:after="0"/>
            </w:pPr>
          </w:p>
        </w:tc>
      </w:tr>
      <w:tr w:rsidR="00D954B1" w:rsidTr="00E5463E">
        <w:trPr>
          <w:trHeight w:val="70"/>
        </w:trPr>
        <w:tc>
          <w:tcPr>
            <w:tcW w:w="959" w:type="dxa"/>
          </w:tcPr>
          <w:p w:rsidR="00411DCA" w:rsidRPr="00701C79" w:rsidRDefault="00411DCA" w:rsidP="00D954B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513" w:type="dxa"/>
          </w:tcPr>
          <w:p w:rsidR="00411DCA" w:rsidRPr="00701C79" w:rsidRDefault="00411DCA" w:rsidP="00D954B1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contextualSpacing/>
              <w:rPr>
                <w:sz w:val="20"/>
                <w:szCs w:val="20"/>
              </w:rPr>
            </w:pPr>
            <w:r w:rsidRPr="00701C79">
              <w:rPr>
                <w:sz w:val="20"/>
                <w:szCs w:val="20"/>
              </w:rPr>
              <w:t>Planificación de asignaturas</w:t>
            </w:r>
          </w:p>
        </w:tc>
        <w:tc>
          <w:tcPr>
            <w:tcW w:w="992" w:type="dxa"/>
          </w:tcPr>
          <w:p w:rsidR="00411DCA" w:rsidRPr="0052226B" w:rsidRDefault="00920B65" w:rsidP="0052226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992" w:type="dxa"/>
          </w:tcPr>
          <w:p w:rsidR="00411DCA" w:rsidRDefault="00411DCA" w:rsidP="00D954B1">
            <w:pPr>
              <w:spacing w:after="0"/>
            </w:pPr>
          </w:p>
        </w:tc>
      </w:tr>
      <w:tr w:rsidR="00D954B1" w:rsidTr="00E5463E">
        <w:trPr>
          <w:trHeight w:val="70"/>
        </w:trPr>
        <w:tc>
          <w:tcPr>
            <w:tcW w:w="959" w:type="dxa"/>
          </w:tcPr>
          <w:p w:rsidR="00411DCA" w:rsidRPr="00701C79" w:rsidRDefault="00411DCA" w:rsidP="00E2378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513" w:type="dxa"/>
          </w:tcPr>
          <w:p w:rsidR="00411DCA" w:rsidRPr="00701C79" w:rsidRDefault="00411DCA" w:rsidP="00E23783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contextualSpacing/>
              <w:rPr>
                <w:sz w:val="20"/>
                <w:szCs w:val="20"/>
              </w:rPr>
            </w:pPr>
            <w:r w:rsidRPr="00701C79">
              <w:rPr>
                <w:sz w:val="20"/>
                <w:szCs w:val="20"/>
              </w:rPr>
              <w:t>Estado de inscripción</w:t>
            </w:r>
          </w:p>
        </w:tc>
        <w:tc>
          <w:tcPr>
            <w:tcW w:w="992" w:type="dxa"/>
          </w:tcPr>
          <w:p w:rsidR="00411DCA" w:rsidRPr="0052226B" w:rsidRDefault="00920B65" w:rsidP="0052226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992" w:type="dxa"/>
          </w:tcPr>
          <w:p w:rsidR="00411DCA" w:rsidRDefault="00411DCA" w:rsidP="00E23783">
            <w:pPr>
              <w:spacing w:after="0"/>
            </w:pPr>
          </w:p>
        </w:tc>
      </w:tr>
      <w:tr w:rsidR="00D954B1" w:rsidTr="00E5463E">
        <w:trPr>
          <w:trHeight w:val="70"/>
        </w:trPr>
        <w:tc>
          <w:tcPr>
            <w:tcW w:w="959" w:type="dxa"/>
          </w:tcPr>
          <w:p w:rsidR="00411DCA" w:rsidRPr="00701C79" w:rsidRDefault="00411DCA" w:rsidP="00D954B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513" w:type="dxa"/>
          </w:tcPr>
          <w:p w:rsidR="00411DCA" w:rsidRPr="00701C79" w:rsidRDefault="00411DCA" w:rsidP="00D954B1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contextualSpacing/>
              <w:rPr>
                <w:sz w:val="20"/>
                <w:szCs w:val="20"/>
              </w:rPr>
            </w:pPr>
            <w:r w:rsidRPr="00701C79">
              <w:rPr>
                <w:sz w:val="20"/>
                <w:szCs w:val="20"/>
              </w:rPr>
              <w:t>Situación de alumnos</w:t>
            </w:r>
          </w:p>
        </w:tc>
        <w:tc>
          <w:tcPr>
            <w:tcW w:w="992" w:type="dxa"/>
          </w:tcPr>
          <w:p w:rsidR="00411DCA" w:rsidRPr="0052226B" w:rsidRDefault="00920B65" w:rsidP="0052226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992" w:type="dxa"/>
          </w:tcPr>
          <w:p w:rsidR="00411DCA" w:rsidRDefault="00411DCA" w:rsidP="00D954B1">
            <w:pPr>
              <w:spacing w:after="0"/>
            </w:pPr>
          </w:p>
        </w:tc>
      </w:tr>
      <w:tr w:rsidR="00D954B1" w:rsidTr="00E5463E">
        <w:trPr>
          <w:trHeight w:val="162"/>
        </w:trPr>
        <w:tc>
          <w:tcPr>
            <w:tcW w:w="959" w:type="dxa"/>
          </w:tcPr>
          <w:p w:rsidR="00411DCA" w:rsidRPr="00701C79" w:rsidRDefault="00411DCA" w:rsidP="00D954B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513" w:type="dxa"/>
          </w:tcPr>
          <w:p w:rsidR="00411DCA" w:rsidRPr="00701C79" w:rsidRDefault="00411DCA" w:rsidP="00D954B1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contextualSpacing/>
              <w:rPr>
                <w:sz w:val="20"/>
                <w:szCs w:val="20"/>
              </w:rPr>
            </w:pPr>
            <w:r w:rsidRPr="00701C79">
              <w:rPr>
                <w:sz w:val="20"/>
                <w:szCs w:val="20"/>
              </w:rPr>
              <w:t>Informe certificado de alumno regular: generar un caso</w:t>
            </w:r>
          </w:p>
        </w:tc>
        <w:tc>
          <w:tcPr>
            <w:tcW w:w="992" w:type="dxa"/>
          </w:tcPr>
          <w:p w:rsidR="00411DCA" w:rsidRPr="0052226B" w:rsidRDefault="00920B65" w:rsidP="0052226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992" w:type="dxa"/>
          </w:tcPr>
          <w:p w:rsidR="00411DCA" w:rsidRDefault="00411DCA" w:rsidP="00D954B1">
            <w:pPr>
              <w:spacing w:after="0"/>
            </w:pPr>
          </w:p>
        </w:tc>
      </w:tr>
      <w:tr w:rsidR="00D954B1" w:rsidTr="00E5463E">
        <w:trPr>
          <w:trHeight w:val="70"/>
        </w:trPr>
        <w:tc>
          <w:tcPr>
            <w:tcW w:w="959" w:type="dxa"/>
          </w:tcPr>
          <w:p w:rsidR="00411DCA" w:rsidRPr="00701C79" w:rsidRDefault="00411DCA" w:rsidP="00D954B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513" w:type="dxa"/>
          </w:tcPr>
          <w:p w:rsidR="00411DCA" w:rsidRPr="00701C79" w:rsidRDefault="00411DCA" w:rsidP="00D954B1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contextualSpacing/>
              <w:rPr>
                <w:sz w:val="20"/>
                <w:szCs w:val="20"/>
              </w:rPr>
            </w:pPr>
            <w:r w:rsidRPr="00701C79">
              <w:rPr>
                <w:sz w:val="20"/>
                <w:szCs w:val="20"/>
              </w:rPr>
              <w:t>Observación a la ficha</w:t>
            </w:r>
          </w:p>
        </w:tc>
        <w:tc>
          <w:tcPr>
            <w:tcW w:w="992" w:type="dxa"/>
          </w:tcPr>
          <w:p w:rsidR="00411DCA" w:rsidRPr="0052226B" w:rsidRDefault="00920B65" w:rsidP="0052226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992" w:type="dxa"/>
          </w:tcPr>
          <w:p w:rsidR="00411DCA" w:rsidRDefault="00411DCA" w:rsidP="00D954B1">
            <w:pPr>
              <w:spacing w:after="0"/>
            </w:pPr>
          </w:p>
        </w:tc>
      </w:tr>
      <w:tr w:rsidR="00D954B1" w:rsidTr="00E5463E">
        <w:trPr>
          <w:trHeight w:val="246"/>
        </w:trPr>
        <w:tc>
          <w:tcPr>
            <w:tcW w:w="959" w:type="dxa"/>
          </w:tcPr>
          <w:p w:rsidR="00411DCA" w:rsidRPr="00701C79" w:rsidRDefault="00411DCA" w:rsidP="00D954B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513" w:type="dxa"/>
          </w:tcPr>
          <w:p w:rsidR="00411DCA" w:rsidRPr="00701C79" w:rsidRDefault="00411DCA" w:rsidP="00D954B1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contextualSpacing/>
              <w:rPr>
                <w:sz w:val="20"/>
                <w:szCs w:val="20"/>
              </w:rPr>
            </w:pPr>
            <w:r w:rsidRPr="00701C79">
              <w:rPr>
                <w:sz w:val="20"/>
                <w:szCs w:val="20"/>
              </w:rPr>
              <w:t>Ingreso de asistencia de alumnos</w:t>
            </w:r>
          </w:p>
        </w:tc>
        <w:tc>
          <w:tcPr>
            <w:tcW w:w="992" w:type="dxa"/>
          </w:tcPr>
          <w:p w:rsidR="00411DCA" w:rsidRPr="0052226B" w:rsidRDefault="00920B65" w:rsidP="0052226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992" w:type="dxa"/>
          </w:tcPr>
          <w:p w:rsidR="00411DCA" w:rsidRDefault="00411DCA" w:rsidP="00D954B1">
            <w:pPr>
              <w:spacing w:after="0"/>
            </w:pPr>
          </w:p>
        </w:tc>
      </w:tr>
      <w:tr w:rsidR="00D954B1" w:rsidTr="00E5463E">
        <w:trPr>
          <w:trHeight w:val="70"/>
        </w:trPr>
        <w:tc>
          <w:tcPr>
            <w:tcW w:w="959" w:type="dxa"/>
          </w:tcPr>
          <w:p w:rsidR="00411DCA" w:rsidRPr="00701C79" w:rsidRDefault="00411DCA" w:rsidP="00D954B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513" w:type="dxa"/>
          </w:tcPr>
          <w:p w:rsidR="00411DCA" w:rsidRPr="00701C79" w:rsidRDefault="00411DCA" w:rsidP="00D954B1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contextualSpacing/>
              <w:rPr>
                <w:sz w:val="20"/>
                <w:szCs w:val="20"/>
              </w:rPr>
            </w:pPr>
            <w:r w:rsidRPr="00701C79">
              <w:rPr>
                <w:sz w:val="20"/>
                <w:szCs w:val="20"/>
              </w:rPr>
              <w:t>Ingreso de calificaciones</w:t>
            </w:r>
          </w:p>
        </w:tc>
        <w:tc>
          <w:tcPr>
            <w:tcW w:w="992" w:type="dxa"/>
          </w:tcPr>
          <w:p w:rsidR="00411DCA" w:rsidRPr="0052226B" w:rsidRDefault="00920B65" w:rsidP="0052226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992" w:type="dxa"/>
          </w:tcPr>
          <w:p w:rsidR="00411DCA" w:rsidRDefault="00411DCA" w:rsidP="00D954B1">
            <w:pPr>
              <w:spacing w:after="0"/>
            </w:pPr>
          </w:p>
        </w:tc>
      </w:tr>
      <w:tr w:rsidR="00D954B1" w:rsidTr="00E5463E">
        <w:trPr>
          <w:trHeight w:val="70"/>
        </w:trPr>
        <w:tc>
          <w:tcPr>
            <w:tcW w:w="959" w:type="dxa"/>
          </w:tcPr>
          <w:p w:rsidR="00411DCA" w:rsidRPr="00701C79" w:rsidRDefault="00411DCA" w:rsidP="00D954B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513" w:type="dxa"/>
          </w:tcPr>
          <w:p w:rsidR="00411DCA" w:rsidRPr="00701C79" w:rsidRDefault="00411DCA" w:rsidP="00D954B1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contextualSpacing/>
              <w:rPr>
                <w:sz w:val="20"/>
                <w:szCs w:val="20"/>
              </w:rPr>
            </w:pPr>
            <w:r w:rsidRPr="00701C79">
              <w:rPr>
                <w:sz w:val="20"/>
                <w:szCs w:val="20"/>
              </w:rPr>
              <w:t>Ingreso de horarios</w:t>
            </w:r>
          </w:p>
        </w:tc>
        <w:tc>
          <w:tcPr>
            <w:tcW w:w="992" w:type="dxa"/>
          </w:tcPr>
          <w:p w:rsidR="00411DCA" w:rsidRPr="0052226B" w:rsidRDefault="00920B65" w:rsidP="0052226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992" w:type="dxa"/>
          </w:tcPr>
          <w:p w:rsidR="00411DCA" w:rsidRDefault="00411DCA" w:rsidP="00D954B1">
            <w:pPr>
              <w:spacing w:after="0"/>
            </w:pPr>
          </w:p>
        </w:tc>
      </w:tr>
      <w:tr w:rsidR="00D954B1" w:rsidTr="00E5463E">
        <w:trPr>
          <w:trHeight w:val="70"/>
        </w:trPr>
        <w:tc>
          <w:tcPr>
            <w:tcW w:w="959" w:type="dxa"/>
          </w:tcPr>
          <w:p w:rsidR="00411DCA" w:rsidRPr="00701C79" w:rsidRDefault="00411DCA" w:rsidP="00D954B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513" w:type="dxa"/>
          </w:tcPr>
          <w:p w:rsidR="00411DCA" w:rsidRPr="00701C79" w:rsidRDefault="00411DCA" w:rsidP="00D954B1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contextualSpacing/>
              <w:rPr>
                <w:sz w:val="20"/>
                <w:szCs w:val="20"/>
              </w:rPr>
            </w:pPr>
            <w:r w:rsidRPr="00701C79">
              <w:rPr>
                <w:sz w:val="20"/>
                <w:szCs w:val="20"/>
              </w:rPr>
              <w:t>Ingreso de asistencia de docentes</w:t>
            </w:r>
          </w:p>
        </w:tc>
        <w:tc>
          <w:tcPr>
            <w:tcW w:w="992" w:type="dxa"/>
          </w:tcPr>
          <w:p w:rsidR="00411DCA" w:rsidRPr="0052226B" w:rsidRDefault="00920B65" w:rsidP="0052226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992" w:type="dxa"/>
          </w:tcPr>
          <w:p w:rsidR="00411DCA" w:rsidRDefault="00411DCA" w:rsidP="00D954B1">
            <w:pPr>
              <w:spacing w:after="0"/>
            </w:pPr>
          </w:p>
        </w:tc>
      </w:tr>
      <w:tr w:rsidR="00D954B1" w:rsidTr="00E5463E">
        <w:trPr>
          <w:trHeight w:val="305"/>
        </w:trPr>
        <w:tc>
          <w:tcPr>
            <w:tcW w:w="959" w:type="dxa"/>
          </w:tcPr>
          <w:p w:rsidR="00411DCA" w:rsidRPr="00701C79" w:rsidRDefault="00411DCA" w:rsidP="00D954B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513" w:type="dxa"/>
          </w:tcPr>
          <w:p w:rsidR="00411DCA" w:rsidRPr="00701C79" w:rsidRDefault="00411DCA" w:rsidP="00D954B1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contextualSpacing/>
              <w:rPr>
                <w:sz w:val="20"/>
                <w:szCs w:val="20"/>
              </w:rPr>
            </w:pPr>
            <w:r w:rsidRPr="00701C79">
              <w:rPr>
                <w:sz w:val="20"/>
                <w:szCs w:val="20"/>
              </w:rPr>
              <w:t>Ingreso de postulantes</w:t>
            </w:r>
          </w:p>
        </w:tc>
        <w:tc>
          <w:tcPr>
            <w:tcW w:w="992" w:type="dxa"/>
          </w:tcPr>
          <w:p w:rsidR="00411DCA" w:rsidRPr="0052226B" w:rsidRDefault="00920B65" w:rsidP="0052226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992" w:type="dxa"/>
          </w:tcPr>
          <w:p w:rsidR="00411DCA" w:rsidRDefault="00411DCA" w:rsidP="00D954B1">
            <w:pPr>
              <w:spacing w:after="0"/>
            </w:pPr>
          </w:p>
        </w:tc>
      </w:tr>
      <w:tr w:rsidR="00D954B1" w:rsidTr="00E5463E">
        <w:trPr>
          <w:trHeight w:val="70"/>
        </w:trPr>
        <w:tc>
          <w:tcPr>
            <w:tcW w:w="959" w:type="dxa"/>
          </w:tcPr>
          <w:p w:rsidR="00411DCA" w:rsidRPr="00701C79" w:rsidRDefault="00411DCA" w:rsidP="00D954B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513" w:type="dxa"/>
          </w:tcPr>
          <w:p w:rsidR="00411DCA" w:rsidRPr="00701C79" w:rsidRDefault="00411DCA" w:rsidP="00D954B1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contextualSpacing/>
              <w:rPr>
                <w:sz w:val="20"/>
                <w:szCs w:val="20"/>
              </w:rPr>
            </w:pPr>
            <w:r w:rsidRPr="00701C79">
              <w:rPr>
                <w:sz w:val="20"/>
                <w:szCs w:val="20"/>
              </w:rPr>
              <w:t>Ingreso a caja</w:t>
            </w:r>
          </w:p>
        </w:tc>
        <w:tc>
          <w:tcPr>
            <w:tcW w:w="992" w:type="dxa"/>
          </w:tcPr>
          <w:p w:rsidR="00411DCA" w:rsidRPr="0052226B" w:rsidRDefault="00920B65" w:rsidP="0052226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992" w:type="dxa"/>
          </w:tcPr>
          <w:p w:rsidR="00411DCA" w:rsidRDefault="00411DCA" w:rsidP="00D954B1">
            <w:pPr>
              <w:spacing w:after="0"/>
            </w:pPr>
          </w:p>
        </w:tc>
      </w:tr>
      <w:tr w:rsidR="00D954B1" w:rsidTr="00E5463E">
        <w:trPr>
          <w:trHeight w:val="218"/>
        </w:trPr>
        <w:tc>
          <w:tcPr>
            <w:tcW w:w="959" w:type="dxa"/>
          </w:tcPr>
          <w:p w:rsidR="00411DCA" w:rsidRPr="00701C79" w:rsidRDefault="00411DCA" w:rsidP="00D954B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513" w:type="dxa"/>
          </w:tcPr>
          <w:p w:rsidR="00411DCA" w:rsidRPr="00701C79" w:rsidRDefault="00411DCA" w:rsidP="00D954B1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contextualSpacing/>
              <w:rPr>
                <w:sz w:val="20"/>
                <w:szCs w:val="20"/>
              </w:rPr>
            </w:pPr>
            <w:r w:rsidRPr="00701C79">
              <w:rPr>
                <w:sz w:val="20"/>
                <w:szCs w:val="20"/>
              </w:rPr>
              <w:t>Ingreso de matrícula</w:t>
            </w:r>
          </w:p>
        </w:tc>
        <w:tc>
          <w:tcPr>
            <w:tcW w:w="992" w:type="dxa"/>
          </w:tcPr>
          <w:p w:rsidR="00411DCA" w:rsidRPr="0052226B" w:rsidRDefault="00920B65" w:rsidP="0052226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992" w:type="dxa"/>
          </w:tcPr>
          <w:p w:rsidR="00411DCA" w:rsidRDefault="00411DCA" w:rsidP="00D954B1">
            <w:pPr>
              <w:spacing w:after="0"/>
            </w:pPr>
          </w:p>
        </w:tc>
      </w:tr>
      <w:tr w:rsidR="00D954B1" w:rsidTr="00E5463E">
        <w:trPr>
          <w:trHeight w:val="70"/>
        </w:trPr>
        <w:tc>
          <w:tcPr>
            <w:tcW w:w="959" w:type="dxa"/>
          </w:tcPr>
          <w:p w:rsidR="00411DCA" w:rsidRPr="00701C79" w:rsidRDefault="00411DCA" w:rsidP="00D954B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513" w:type="dxa"/>
          </w:tcPr>
          <w:p w:rsidR="00411DCA" w:rsidRPr="00701C79" w:rsidRDefault="00411DCA" w:rsidP="00D954B1">
            <w:pPr>
              <w:spacing w:after="0"/>
              <w:rPr>
                <w:b/>
                <w:sz w:val="20"/>
                <w:szCs w:val="20"/>
              </w:rPr>
            </w:pPr>
            <w:r w:rsidRPr="00701C79">
              <w:rPr>
                <w:b/>
                <w:sz w:val="20"/>
                <w:szCs w:val="20"/>
              </w:rPr>
              <w:t>Portal docente</w:t>
            </w:r>
          </w:p>
        </w:tc>
        <w:tc>
          <w:tcPr>
            <w:tcW w:w="992" w:type="dxa"/>
          </w:tcPr>
          <w:p w:rsidR="00411DCA" w:rsidRPr="0052226B" w:rsidRDefault="00411DCA" w:rsidP="0052226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411DCA" w:rsidRDefault="00411DCA" w:rsidP="00D954B1">
            <w:pPr>
              <w:spacing w:after="0"/>
            </w:pPr>
          </w:p>
        </w:tc>
      </w:tr>
      <w:tr w:rsidR="00D954B1" w:rsidTr="00E5463E">
        <w:trPr>
          <w:trHeight w:val="70"/>
        </w:trPr>
        <w:tc>
          <w:tcPr>
            <w:tcW w:w="959" w:type="dxa"/>
          </w:tcPr>
          <w:p w:rsidR="00411DCA" w:rsidRPr="00701C79" w:rsidRDefault="00411DCA" w:rsidP="00D954B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513" w:type="dxa"/>
          </w:tcPr>
          <w:p w:rsidR="00411DCA" w:rsidRPr="00701C79" w:rsidRDefault="00411DCA" w:rsidP="00D954B1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contextualSpacing/>
              <w:rPr>
                <w:sz w:val="20"/>
                <w:szCs w:val="20"/>
              </w:rPr>
            </w:pPr>
            <w:r w:rsidRPr="00701C79">
              <w:rPr>
                <w:sz w:val="20"/>
                <w:szCs w:val="20"/>
              </w:rPr>
              <w:t>Ingreso de calificaciones</w:t>
            </w:r>
          </w:p>
        </w:tc>
        <w:tc>
          <w:tcPr>
            <w:tcW w:w="992" w:type="dxa"/>
          </w:tcPr>
          <w:p w:rsidR="00411DCA" w:rsidRPr="0052226B" w:rsidRDefault="00920B65" w:rsidP="0052226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992" w:type="dxa"/>
          </w:tcPr>
          <w:p w:rsidR="00411DCA" w:rsidRDefault="00411DCA" w:rsidP="00D954B1">
            <w:pPr>
              <w:spacing w:after="0"/>
            </w:pPr>
          </w:p>
        </w:tc>
      </w:tr>
      <w:tr w:rsidR="00D954B1" w:rsidTr="00E5463E">
        <w:trPr>
          <w:trHeight w:val="70"/>
        </w:trPr>
        <w:tc>
          <w:tcPr>
            <w:tcW w:w="959" w:type="dxa"/>
          </w:tcPr>
          <w:p w:rsidR="00411DCA" w:rsidRPr="00701C79" w:rsidRDefault="00411DCA" w:rsidP="00D954B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513" w:type="dxa"/>
          </w:tcPr>
          <w:p w:rsidR="00411DCA" w:rsidRPr="00701C79" w:rsidRDefault="00411DCA" w:rsidP="00D954B1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contextualSpacing/>
              <w:rPr>
                <w:sz w:val="20"/>
                <w:szCs w:val="20"/>
              </w:rPr>
            </w:pPr>
            <w:r w:rsidRPr="00701C79">
              <w:rPr>
                <w:sz w:val="20"/>
                <w:szCs w:val="20"/>
              </w:rPr>
              <w:t>Ingreso de asistencia</w:t>
            </w:r>
          </w:p>
        </w:tc>
        <w:tc>
          <w:tcPr>
            <w:tcW w:w="992" w:type="dxa"/>
          </w:tcPr>
          <w:p w:rsidR="00411DCA" w:rsidRPr="0052226B" w:rsidRDefault="00920B65" w:rsidP="0052226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992" w:type="dxa"/>
          </w:tcPr>
          <w:p w:rsidR="00411DCA" w:rsidRDefault="00411DCA" w:rsidP="00D954B1">
            <w:pPr>
              <w:spacing w:after="0"/>
            </w:pPr>
          </w:p>
        </w:tc>
      </w:tr>
      <w:tr w:rsidR="00D954B1" w:rsidTr="00E5463E">
        <w:trPr>
          <w:trHeight w:val="70"/>
        </w:trPr>
        <w:tc>
          <w:tcPr>
            <w:tcW w:w="959" w:type="dxa"/>
          </w:tcPr>
          <w:p w:rsidR="00411DCA" w:rsidRPr="00701C79" w:rsidRDefault="00411DCA" w:rsidP="00D954B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513" w:type="dxa"/>
          </w:tcPr>
          <w:p w:rsidR="00411DCA" w:rsidRPr="00701C79" w:rsidRDefault="00411DCA" w:rsidP="00D954B1">
            <w:pPr>
              <w:spacing w:after="0"/>
              <w:rPr>
                <w:b/>
                <w:sz w:val="20"/>
                <w:szCs w:val="20"/>
              </w:rPr>
            </w:pPr>
            <w:r w:rsidRPr="00701C79">
              <w:rPr>
                <w:b/>
                <w:sz w:val="20"/>
                <w:szCs w:val="20"/>
              </w:rPr>
              <w:t>Alumnos</w:t>
            </w:r>
          </w:p>
        </w:tc>
        <w:tc>
          <w:tcPr>
            <w:tcW w:w="992" w:type="dxa"/>
          </w:tcPr>
          <w:p w:rsidR="00411DCA" w:rsidRPr="0052226B" w:rsidRDefault="00411DCA" w:rsidP="0052226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411DCA" w:rsidRDefault="00411DCA" w:rsidP="00D954B1">
            <w:pPr>
              <w:spacing w:after="0"/>
            </w:pPr>
          </w:p>
        </w:tc>
      </w:tr>
      <w:tr w:rsidR="00D954B1" w:rsidTr="00E5463E">
        <w:trPr>
          <w:trHeight w:val="70"/>
        </w:trPr>
        <w:tc>
          <w:tcPr>
            <w:tcW w:w="959" w:type="dxa"/>
          </w:tcPr>
          <w:p w:rsidR="00411DCA" w:rsidRPr="00701C79" w:rsidRDefault="00411DCA" w:rsidP="00D954B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513" w:type="dxa"/>
          </w:tcPr>
          <w:p w:rsidR="00411DCA" w:rsidRPr="00701C79" w:rsidRDefault="00411DCA" w:rsidP="00D954B1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contextualSpacing/>
              <w:rPr>
                <w:sz w:val="20"/>
                <w:szCs w:val="20"/>
              </w:rPr>
            </w:pPr>
            <w:r w:rsidRPr="00701C79">
              <w:rPr>
                <w:sz w:val="20"/>
                <w:szCs w:val="20"/>
              </w:rPr>
              <w:t>Situación actual</w:t>
            </w:r>
          </w:p>
        </w:tc>
        <w:tc>
          <w:tcPr>
            <w:tcW w:w="992" w:type="dxa"/>
          </w:tcPr>
          <w:p w:rsidR="00411DCA" w:rsidRPr="0052226B" w:rsidRDefault="00920B65" w:rsidP="0052226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992" w:type="dxa"/>
          </w:tcPr>
          <w:p w:rsidR="00411DCA" w:rsidRDefault="00411DCA" w:rsidP="00D954B1">
            <w:pPr>
              <w:spacing w:after="0"/>
            </w:pPr>
          </w:p>
        </w:tc>
      </w:tr>
      <w:tr w:rsidR="00D954B1" w:rsidTr="00E5463E">
        <w:trPr>
          <w:trHeight w:val="70"/>
        </w:trPr>
        <w:tc>
          <w:tcPr>
            <w:tcW w:w="959" w:type="dxa"/>
          </w:tcPr>
          <w:p w:rsidR="00411DCA" w:rsidRPr="00701C79" w:rsidRDefault="00411DCA" w:rsidP="00D954B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513" w:type="dxa"/>
          </w:tcPr>
          <w:p w:rsidR="00411DCA" w:rsidRPr="00701C79" w:rsidRDefault="00411DCA" w:rsidP="00D954B1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contextualSpacing/>
              <w:rPr>
                <w:sz w:val="20"/>
                <w:szCs w:val="20"/>
              </w:rPr>
            </w:pPr>
            <w:r w:rsidRPr="00701C79">
              <w:rPr>
                <w:sz w:val="20"/>
                <w:szCs w:val="20"/>
              </w:rPr>
              <w:t>Concentración de notas</w:t>
            </w:r>
          </w:p>
        </w:tc>
        <w:tc>
          <w:tcPr>
            <w:tcW w:w="992" w:type="dxa"/>
          </w:tcPr>
          <w:p w:rsidR="00411DCA" w:rsidRPr="0052226B" w:rsidRDefault="00920B65" w:rsidP="0052226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  <w:bookmarkStart w:id="0" w:name="_GoBack"/>
            <w:bookmarkEnd w:id="0"/>
          </w:p>
        </w:tc>
        <w:tc>
          <w:tcPr>
            <w:tcW w:w="992" w:type="dxa"/>
          </w:tcPr>
          <w:p w:rsidR="00411DCA" w:rsidRDefault="00411DCA" w:rsidP="00D954B1">
            <w:pPr>
              <w:spacing w:after="0"/>
            </w:pPr>
          </w:p>
        </w:tc>
      </w:tr>
    </w:tbl>
    <w:p w:rsidR="00411DCA" w:rsidRDefault="00411DCA" w:rsidP="00411DCA"/>
    <w:p w:rsidR="00944B13" w:rsidRDefault="00944B13" w:rsidP="00E23783">
      <w:pPr>
        <w:spacing w:after="0"/>
        <w:ind w:left="708"/>
        <w:rPr>
          <w:b/>
        </w:rPr>
      </w:pPr>
    </w:p>
    <w:p w:rsidR="00411DCA" w:rsidRDefault="00944B13" w:rsidP="00E23783">
      <w:pPr>
        <w:spacing w:after="0"/>
        <w:ind w:left="708"/>
        <w:rPr>
          <w:b/>
        </w:rPr>
      </w:pPr>
      <w:r>
        <w:rPr>
          <w:b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B0370" wp14:editId="05CFA646">
                <wp:simplePos x="0" y="0"/>
                <wp:positionH relativeFrom="column">
                  <wp:posOffset>4162425</wp:posOffset>
                </wp:positionH>
                <wp:positionV relativeFrom="paragraph">
                  <wp:posOffset>8255</wp:posOffset>
                </wp:positionV>
                <wp:extent cx="2205933" cy="0"/>
                <wp:effectExtent l="0" t="0" r="23495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593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C03B2D" id="6 Conector recto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7.75pt,.65pt" to="501.4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E94F9" wp14:editId="2AD5CF21">
                <wp:simplePos x="0" y="0"/>
                <wp:positionH relativeFrom="column">
                  <wp:posOffset>265430</wp:posOffset>
                </wp:positionH>
                <wp:positionV relativeFrom="paragraph">
                  <wp:posOffset>8255</wp:posOffset>
                </wp:positionV>
                <wp:extent cx="1657350" cy="0"/>
                <wp:effectExtent l="0" t="0" r="1905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11EE8" id="5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pt,.65pt" to="151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" strokecolor="black [3213]" strokeweight=".5pt">
                <v:stroke joinstyle="miter"/>
              </v:line>
            </w:pict>
          </mc:Fallback>
        </mc:AlternateContent>
      </w:r>
      <w:r w:rsidR="00E23783" w:rsidRPr="00E23783">
        <w:rPr>
          <w:b/>
        </w:rPr>
        <w:t>FIRMA RESPONSABLE</w:t>
      </w:r>
      <w:r w:rsidR="00E23783" w:rsidRPr="00E23783">
        <w:rPr>
          <w:b/>
        </w:rPr>
        <w:tab/>
      </w:r>
      <w:r w:rsidR="00E23783" w:rsidRPr="00E23783">
        <w:rPr>
          <w:b/>
        </w:rPr>
        <w:tab/>
      </w:r>
      <w:r w:rsidR="00E23783" w:rsidRPr="00E23783">
        <w:rPr>
          <w:b/>
        </w:rPr>
        <w:tab/>
      </w:r>
      <w:r w:rsidR="00E23783" w:rsidRPr="00E23783">
        <w:rPr>
          <w:b/>
        </w:rPr>
        <w:tab/>
      </w:r>
      <w:r w:rsidR="00E23783" w:rsidRPr="00E23783">
        <w:rPr>
          <w:b/>
        </w:rPr>
        <w:tab/>
      </w:r>
      <w:r w:rsidR="00E23783" w:rsidRPr="00E23783">
        <w:rPr>
          <w:b/>
        </w:rPr>
        <w:tab/>
      </w:r>
      <w:r>
        <w:rPr>
          <w:b/>
        </w:rPr>
        <w:t xml:space="preserve">          </w:t>
      </w:r>
      <w:r w:rsidR="00E5463E">
        <w:rPr>
          <w:b/>
        </w:rPr>
        <w:t xml:space="preserve">      </w:t>
      </w:r>
      <w:r w:rsidR="00E23783" w:rsidRPr="00E23783">
        <w:rPr>
          <w:b/>
        </w:rPr>
        <w:t>REVISADO POR</w:t>
      </w:r>
    </w:p>
    <w:p w:rsidR="00E23783" w:rsidRPr="00E23783" w:rsidRDefault="00944B13" w:rsidP="00E23783">
      <w:pPr>
        <w:spacing w:after="0"/>
        <w:ind w:left="708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     </w:t>
      </w:r>
      <w:r w:rsidR="00E5463E">
        <w:rPr>
          <w:b/>
          <w:sz w:val="18"/>
          <w:szCs w:val="18"/>
        </w:rPr>
        <w:t xml:space="preserve">       </w:t>
      </w:r>
      <w:r>
        <w:rPr>
          <w:b/>
          <w:sz w:val="18"/>
          <w:szCs w:val="18"/>
        </w:rPr>
        <w:t>Fecha de revisión:</w:t>
      </w:r>
    </w:p>
    <w:p w:rsidR="00BD4515" w:rsidRPr="00411DCA" w:rsidRDefault="00411DCA" w:rsidP="00E23783">
      <w:pPr>
        <w:spacing w:after="0"/>
      </w:pPr>
      <w:r w:rsidRPr="00E23783">
        <w:rPr>
          <w:sz w:val="12"/>
          <w:szCs w:val="12"/>
        </w:rPr>
        <w:t>CK / 1.0 / 2016.05.31</w:t>
      </w:r>
    </w:p>
    <w:sectPr w:rsidR="00BD4515" w:rsidRPr="00411DCA" w:rsidSect="00E23783">
      <w:headerReference w:type="default" r:id="rId7"/>
      <w:footerReference w:type="default" r:id="rId8"/>
      <w:pgSz w:w="12240" w:h="15840"/>
      <w:pgMar w:top="238" w:right="902" w:bottom="567" w:left="992" w:header="0" w:footer="2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8AB" w:rsidRDefault="004618AB">
      <w:r>
        <w:separator/>
      </w:r>
    </w:p>
  </w:endnote>
  <w:endnote w:type="continuationSeparator" w:id="0">
    <w:p w:rsidR="004618AB" w:rsidRDefault="00461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332" w:rsidRDefault="00B72332" w:rsidP="00106616">
    <w:pPr>
      <w:pStyle w:val="Piedepgina"/>
      <w:ind w:left="-993" w:right="-852"/>
      <w:jc w:val="center"/>
    </w:pPr>
    <w:r>
      <w:rPr>
        <w:noProof/>
        <w:lang w:eastAsia="es-CL"/>
      </w:rPr>
      <w:drawing>
        <wp:inline distT="0" distB="0" distL="0" distR="0" wp14:anchorId="66B275BD" wp14:editId="675BC626">
          <wp:extent cx="7776210" cy="771525"/>
          <wp:effectExtent l="0" t="0" r="0" b="0"/>
          <wp:docPr id="2" name="Imagen 2" descr="pie hoja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ie hoja ca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8AB" w:rsidRDefault="004618AB">
      <w:r>
        <w:separator/>
      </w:r>
    </w:p>
  </w:footnote>
  <w:footnote w:type="continuationSeparator" w:id="0">
    <w:p w:rsidR="004618AB" w:rsidRDefault="004618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332" w:rsidRDefault="00B72332" w:rsidP="00822BCD">
    <w:pPr>
      <w:pStyle w:val="Encabezado"/>
      <w:ind w:left="-993" w:right="-852"/>
      <w:jc w:val="center"/>
    </w:pPr>
    <w:r>
      <w:rPr>
        <w:noProof/>
        <w:lang w:eastAsia="es-CL"/>
      </w:rPr>
      <w:drawing>
        <wp:inline distT="0" distB="0" distL="0" distR="0" wp14:anchorId="19384000" wp14:editId="1DFBF9FF">
          <wp:extent cx="7816215" cy="1304290"/>
          <wp:effectExtent l="0" t="0" r="0" b="0"/>
          <wp:docPr id="1" name="Imagen 1" descr="cabecera hoja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era hoja ca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6215" cy="1304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BD14866_"/>
      </v:shape>
    </w:pict>
  </w:numPicBullet>
  <w:abstractNum w:abstractNumId="0">
    <w:nsid w:val="29C533C5"/>
    <w:multiLevelType w:val="hybridMultilevel"/>
    <w:tmpl w:val="137A98F8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125D9"/>
    <w:multiLevelType w:val="hybridMultilevel"/>
    <w:tmpl w:val="4B32436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F23C59"/>
    <w:multiLevelType w:val="hybridMultilevel"/>
    <w:tmpl w:val="BA84006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E260524"/>
    <w:multiLevelType w:val="hybridMultilevel"/>
    <w:tmpl w:val="252099EE"/>
    <w:lvl w:ilvl="0" w:tplc="C090D9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5B5F9F"/>
    <w:multiLevelType w:val="hybridMultilevel"/>
    <w:tmpl w:val="DD52219E"/>
    <w:lvl w:ilvl="0" w:tplc="0C0A000B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5">
    <w:nsid w:val="45F635CE"/>
    <w:multiLevelType w:val="multilevel"/>
    <w:tmpl w:val="E3B4337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508" w:hanging="504"/>
      </w:pPr>
      <w:rPr>
        <w:rFonts w:hint="default"/>
      </w:rPr>
    </w:lvl>
    <w:lvl w:ilvl="3">
      <w:start w:val="1"/>
      <w:numFmt w:val="bullet"/>
      <w:lvlText w:val=""/>
      <w:lvlJc w:val="left"/>
      <w:pPr>
        <w:ind w:left="2012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6">
    <w:nsid w:val="4CC328F7"/>
    <w:multiLevelType w:val="hybridMultilevel"/>
    <w:tmpl w:val="7D5EF04E"/>
    <w:lvl w:ilvl="0" w:tplc="80C69358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DF32FE5"/>
    <w:multiLevelType w:val="hybridMultilevel"/>
    <w:tmpl w:val="D11E02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605A07"/>
    <w:multiLevelType w:val="hybridMultilevel"/>
    <w:tmpl w:val="0F1E3EA4"/>
    <w:lvl w:ilvl="0" w:tplc="0C0A0001">
      <w:start w:val="1"/>
      <w:numFmt w:val="bullet"/>
      <w:lvlText w:val=""/>
      <w:lvlJc w:val="left"/>
      <w:pPr>
        <w:tabs>
          <w:tab w:val="num" w:pos="1648"/>
        </w:tabs>
        <w:ind w:left="16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368"/>
        </w:tabs>
        <w:ind w:left="236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08"/>
        </w:tabs>
        <w:ind w:left="38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28"/>
        </w:tabs>
        <w:ind w:left="452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68"/>
        </w:tabs>
        <w:ind w:left="59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88"/>
        </w:tabs>
        <w:ind w:left="668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08"/>
        </w:tabs>
        <w:ind w:left="7408" w:hanging="360"/>
      </w:pPr>
      <w:rPr>
        <w:rFonts w:ascii="Wingdings" w:hAnsi="Wingdings" w:hint="default"/>
      </w:rPr>
    </w:lvl>
  </w:abstractNum>
  <w:abstractNum w:abstractNumId="9">
    <w:nsid w:val="6CEE2456"/>
    <w:multiLevelType w:val="hybridMultilevel"/>
    <w:tmpl w:val="8550D5C2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9"/>
  </w:num>
  <w:num w:numId="6">
    <w:abstractNumId w:val="4"/>
  </w:num>
  <w:num w:numId="7">
    <w:abstractNumId w:val="6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DCA"/>
    <w:rsid w:val="000076EA"/>
    <w:rsid w:val="00014AE5"/>
    <w:rsid w:val="00025B45"/>
    <w:rsid w:val="0004472C"/>
    <w:rsid w:val="00070928"/>
    <w:rsid w:val="00076069"/>
    <w:rsid w:val="000A522E"/>
    <w:rsid w:val="00104748"/>
    <w:rsid w:val="00106616"/>
    <w:rsid w:val="00111B35"/>
    <w:rsid w:val="00113009"/>
    <w:rsid w:val="001248A1"/>
    <w:rsid w:val="00135645"/>
    <w:rsid w:val="00140973"/>
    <w:rsid w:val="001562DF"/>
    <w:rsid w:val="00157477"/>
    <w:rsid w:val="0016549C"/>
    <w:rsid w:val="00181752"/>
    <w:rsid w:val="001A3268"/>
    <w:rsid w:val="001B3658"/>
    <w:rsid w:val="001B7AB7"/>
    <w:rsid w:val="001D3CD9"/>
    <w:rsid w:val="00214F71"/>
    <w:rsid w:val="0023659E"/>
    <w:rsid w:val="00246C09"/>
    <w:rsid w:val="002509E9"/>
    <w:rsid w:val="0027249D"/>
    <w:rsid w:val="00273852"/>
    <w:rsid w:val="00291061"/>
    <w:rsid w:val="00291EDC"/>
    <w:rsid w:val="00297586"/>
    <w:rsid w:val="002D1975"/>
    <w:rsid w:val="002D7BCE"/>
    <w:rsid w:val="002E4646"/>
    <w:rsid w:val="002F1516"/>
    <w:rsid w:val="002F63F5"/>
    <w:rsid w:val="002F6AFA"/>
    <w:rsid w:val="003044D4"/>
    <w:rsid w:val="003A609C"/>
    <w:rsid w:val="003A6D8C"/>
    <w:rsid w:val="003C3F2C"/>
    <w:rsid w:val="003D589F"/>
    <w:rsid w:val="00411DCA"/>
    <w:rsid w:val="00434AF9"/>
    <w:rsid w:val="004618AB"/>
    <w:rsid w:val="00482BAD"/>
    <w:rsid w:val="00490BEB"/>
    <w:rsid w:val="004E039E"/>
    <w:rsid w:val="004F4D8F"/>
    <w:rsid w:val="004F71E6"/>
    <w:rsid w:val="00517585"/>
    <w:rsid w:val="0052226B"/>
    <w:rsid w:val="00550715"/>
    <w:rsid w:val="005553CA"/>
    <w:rsid w:val="00556042"/>
    <w:rsid w:val="0057634E"/>
    <w:rsid w:val="005950CF"/>
    <w:rsid w:val="005A736E"/>
    <w:rsid w:val="005C26BC"/>
    <w:rsid w:val="005C45FC"/>
    <w:rsid w:val="005E653C"/>
    <w:rsid w:val="005F12C8"/>
    <w:rsid w:val="00610086"/>
    <w:rsid w:val="00614915"/>
    <w:rsid w:val="0062060A"/>
    <w:rsid w:val="00634445"/>
    <w:rsid w:val="006364FB"/>
    <w:rsid w:val="00642860"/>
    <w:rsid w:val="00673F4A"/>
    <w:rsid w:val="00690510"/>
    <w:rsid w:val="006A22F7"/>
    <w:rsid w:val="006C556C"/>
    <w:rsid w:val="006E1C4F"/>
    <w:rsid w:val="006E1DC5"/>
    <w:rsid w:val="00701C79"/>
    <w:rsid w:val="00705815"/>
    <w:rsid w:val="007068E5"/>
    <w:rsid w:val="00707C42"/>
    <w:rsid w:val="00723817"/>
    <w:rsid w:val="007440EB"/>
    <w:rsid w:val="00765138"/>
    <w:rsid w:val="007926F6"/>
    <w:rsid w:val="007A0406"/>
    <w:rsid w:val="007A1872"/>
    <w:rsid w:val="007A6B73"/>
    <w:rsid w:val="007E0791"/>
    <w:rsid w:val="007F115E"/>
    <w:rsid w:val="007F1176"/>
    <w:rsid w:val="00822BCD"/>
    <w:rsid w:val="00840BDB"/>
    <w:rsid w:val="00846712"/>
    <w:rsid w:val="00870DE0"/>
    <w:rsid w:val="008805D0"/>
    <w:rsid w:val="00887DBD"/>
    <w:rsid w:val="008923A5"/>
    <w:rsid w:val="008B79D8"/>
    <w:rsid w:val="008C1AEC"/>
    <w:rsid w:val="008F0D3D"/>
    <w:rsid w:val="00920B65"/>
    <w:rsid w:val="009272CD"/>
    <w:rsid w:val="00944B13"/>
    <w:rsid w:val="00954A70"/>
    <w:rsid w:val="00983A31"/>
    <w:rsid w:val="00987D8A"/>
    <w:rsid w:val="009C598C"/>
    <w:rsid w:val="00A072FA"/>
    <w:rsid w:val="00A07774"/>
    <w:rsid w:val="00A34D14"/>
    <w:rsid w:val="00A42632"/>
    <w:rsid w:val="00A471F8"/>
    <w:rsid w:val="00A67C84"/>
    <w:rsid w:val="00A70FAC"/>
    <w:rsid w:val="00A9694E"/>
    <w:rsid w:val="00AA3232"/>
    <w:rsid w:val="00AD2E24"/>
    <w:rsid w:val="00AF3369"/>
    <w:rsid w:val="00AF3374"/>
    <w:rsid w:val="00B371FB"/>
    <w:rsid w:val="00B72332"/>
    <w:rsid w:val="00B92798"/>
    <w:rsid w:val="00B932A4"/>
    <w:rsid w:val="00BA17BD"/>
    <w:rsid w:val="00BB1218"/>
    <w:rsid w:val="00BD4515"/>
    <w:rsid w:val="00BF5529"/>
    <w:rsid w:val="00C83447"/>
    <w:rsid w:val="00C97751"/>
    <w:rsid w:val="00CB3091"/>
    <w:rsid w:val="00CB4B19"/>
    <w:rsid w:val="00D072A2"/>
    <w:rsid w:val="00D2058A"/>
    <w:rsid w:val="00D26EC4"/>
    <w:rsid w:val="00D33116"/>
    <w:rsid w:val="00D65930"/>
    <w:rsid w:val="00D954B1"/>
    <w:rsid w:val="00DB4A5D"/>
    <w:rsid w:val="00DF0DCA"/>
    <w:rsid w:val="00DF677E"/>
    <w:rsid w:val="00E16EA1"/>
    <w:rsid w:val="00E23783"/>
    <w:rsid w:val="00E245FD"/>
    <w:rsid w:val="00E5463E"/>
    <w:rsid w:val="00E94CC1"/>
    <w:rsid w:val="00E9552D"/>
    <w:rsid w:val="00EA1454"/>
    <w:rsid w:val="00EF2366"/>
    <w:rsid w:val="00EF55EF"/>
    <w:rsid w:val="00F636FB"/>
    <w:rsid w:val="00F8425A"/>
    <w:rsid w:val="00F92B93"/>
    <w:rsid w:val="00FA213B"/>
    <w:rsid w:val="00FB70D9"/>
    <w:rsid w:val="00FC56EF"/>
    <w:rsid w:val="00FD65ED"/>
    <w:rsid w:val="00FE61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067B8530-E1C0-40CF-B6E7-5A2F13EF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DCA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634445"/>
    <w:pPr>
      <w:keepNext/>
      <w:jc w:val="both"/>
      <w:outlineLvl w:val="0"/>
    </w:pPr>
    <w:rPr>
      <w:rFonts w:ascii="Arial" w:hAnsi="Arial"/>
      <w:b/>
      <w:u w:val="single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634445"/>
    <w:pPr>
      <w:keepNext/>
      <w:tabs>
        <w:tab w:val="left" w:pos="3119"/>
      </w:tabs>
      <w:jc w:val="both"/>
      <w:outlineLvl w:val="1"/>
    </w:pPr>
    <w:rPr>
      <w:rFonts w:ascii="Arial" w:hAnsi="Arial"/>
      <w:u w:val="single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634445"/>
    <w:pPr>
      <w:keepNext/>
      <w:jc w:val="right"/>
      <w:outlineLvl w:val="4"/>
    </w:pPr>
    <w:rPr>
      <w:rFonts w:ascii="Arial" w:hAnsi="Arial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634445"/>
    <w:pPr>
      <w:keepNext/>
      <w:jc w:val="both"/>
      <w:outlineLvl w:val="5"/>
    </w:pPr>
    <w:rPr>
      <w:rFonts w:ascii="Arial" w:hAnsi="Arial"/>
      <w:b/>
      <w:i/>
      <w:sz w:val="2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paragraph" w:styleId="Textoindependiente">
    <w:name w:val="Body Text"/>
    <w:basedOn w:val="Normal"/>
    <w:pPr>
      <w:ind w:right="-522"/>
    </w:pPr>
  </w:style>
  <w:style w:type="character" w:customStyle="1" w:styleId="Ttulo1Car">
    <w:name w:val="Título 1 Car"/>
    <w:link w:val="Ttulo1"/>
    <w:rsid w:val="00634445"/>
    <w:rPr>
      <w:rFonts w:ascii="Arial" w:hAnsi="Arial"/>
      <w:b/>
      <w:sz w:val="22"/>
      <w:u w:val="single"/>
    </w:rPr>
  </w:style>
  <w:style w:type="character" w:customStyle="1" w:styleId="Ttulo2Car">
    <w:name w:val="Título 2 Car"/>
    <w:link w:val="Ttulo2"/>
    <w:rsid w:val="00634445"/>
    <w:rPr>
      <w:rFonts w:ascii="Arial" w:hAnsi="Arial"/>
      <w:sz w:val="22"/>
      <w:u w:val="single"/>
    </w:rPr>
  </w:style>
  <w:style w:type="character" w:customStyle="1" w:styleId="Ttulo5Car">
    <w:name w:val="Título 5 Car"/>
    <w:link w:val="Ttulo5"/>
    <w:rsid w:val="00634445"/>
    <w:rPr>
      <w:rFonts w:ascii="Arial" w:hAnsi="Arial"/>
      <w:sz w:val="24"/>
    </w:rPr>
  </w:style>
  <w:style w:type="character" w:customStyle="1" w:styleId="Ttulo6Car">
    <w:name w:val="Título 6 Car"/>
    <w:link w:val="Ttulo6"/>
    <w:rsid w:val="00634445"/>
    <w:rPr>
      <w:rFonts w:ascii="Arial" w:hAnsi="Arial"/>
      <w:b/>
      <w:i/>
      <w:sz w:val="28"/>
    </w:rPr>
  </w:style>
  <w:style w:type="paragraph" w:styleId="Prrafodelista">
    <w:name w:val="List Paragraph"/>
    <w:basedOn w:val="Normal"/>
    <w:uiPriority w:val="34"/>
    <w:qFormat/>
    <w:rsid w:val="00181752"/>
    <w:pPr>
      <w:ind w:left="708"/>
    </w:pPr>
  </w:style>
  <w:style w:type="character" w:customStyle="1" w:styleId="EncabezadoCar">
    <w:name w:val="Encabezado Car"/>
    <w:link w:val="Encabezado"/>
    <w:rsid w:val="002D7BCE"/>
    <w:rPr>
      <w:sz w:val="24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4A7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54A70"/>
    <w:rPr>
      <w:rFonts w:ascii="Segoe UI" w:hAnsi="Segoe UI" w:cs="Segoe UI"/>
      <w:sz w:val="18"/>
      <w:szCs w:val="18"/>
      <w:lang w:eastAsia="en-US"/>
    </w:rPr>
  </w:style>
  <w:style w:type="paragraph" w:customStyle="1" w:styleId="Default">
    <w:name w:val="Default"/>
    <w:rsid w:val="003A6D8C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738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385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3852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38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3852"/>
    <w:rPr>
      <w:b/>
      <w:bCs/>
      <w:lang w:eastAsia="en-US"/>
    </w:rPr>
  </w:style>
  <w:style w:type="table" w:styleId="Tablaconcuadrcula">
    <w:name w:val="Table Grid"/>
    <w:basedOn w:val="Tablanormal"/>
    <w:uiPriority w:val="39"/>
    <w:rsid w:val="00B72332"/>
    <w:rPr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Planilla%20de%20Registro%20de%20publicaciones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Planilla de Registro de publicaciones</Template>
  <TotalTime>0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Bettersoft</Company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 de Windows</cp:lastModifiedBy>
  <cp:revision>2</cp:revision>
  <cp:lastPrinted>2017-11-08T13:00:00Z</cp:lastPrinted>
  <dcterms:created xsi:type="dcterms:W3CDTF">2017-11-08T13:01:00Z</dcterms:created>
  <dcterms:modified xsi:type="dcterms:W3CDTF">2017-11-08T13:01:00Z</dcterms:modified>
</cp:coreProperties>
</file>